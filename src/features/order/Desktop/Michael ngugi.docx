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AB622D3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856760C" w14:textId="18A2B0C9" w:rsidR="00692703" w:rsidRPr="00CF1A49" w:rsidRDefault="001E7BA8" w:rsidP="00913946">
            <w:pPr>
              <w:pStyle w:val="Title"/>
            </w:pPr>
            <w:r>
              <w:t>Michael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ngugi</w:t>
            </w:r>
          </w:p>
          <w:p w14:paraId="17FB84F3" w14:textId="767E2A14" w:rsidR="00692703" w:rsidRPr="00CF1A49" w:rsidRDefault="001E7BA8" w:rsidP="00913946">
            <w:pPr>
              <w:pStyle w:val="ContactInfo"/>
              <w:contextualSpacing w:val="0"/>
            </w:pPr>
            <w:r>
              <w:t xml:space="preserve">11189-00400, Nairobi 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82EBECA43DA448DB882214504D4694A3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+254712430051</w:t>
            </w:r>
          </w:p>
          <w:p w14:paraId="272828E8" w14:textId="74CB8294" w:rsidR="00692703" w:rsidRPr="00CF1A49" w:rsidRDefault="001E7BA8" w:rsidP="00913946">
            <w:pPr>
              <w:pStyle w:val="ContactInfoEmphasis"/>
              <w:contextualSpacing w:val="0"/>
            </w:pPr>
            <w:r>
              <w:t>mikekerei@gmail.com</w:t>
            </w:r>
          </w:p>
        </w:tc>
      </w:tr>
      <w:tr w:rsidR="009571D8" w:rsidRPr="00CF1A49" w14:paraId="11042B07" w14:textId="77777777" w:rsidTr="00692703">
        <w:tc>
          <w:tcPr>
            <w:tcW w:w="9360" w:type="dxa"/>
            <w:tcMar>
              <w:top w:w="432" w:type="dxa"/>
            </w:tcMar>
          </w:tcPr>
          <w:p w14:paraId="4862CAA0" w14:textId="331B6960" w:rsidR="001755A8" w:rsidRPr="00CF1A49" w:rsidRDefault="001E7BA8" w:rsidP="00913946">
            <w:pPr>
              <w:contextualSpacing w:val="0"/>
            </w:pPr>
            <w:r w:rsidRPr="001E7BA8">
              <w:t>Hi, I'm Michael, an organized &amp; hard-working individual, looking to join a team or community of product developers, that build, design and develop innovative products and solutions while making a positive impact in society. I’m seeking to further develop my knowledge and experience of software development, with a team of like-minded software and service developers.</w:t>
            </w:r>
          </w:p>
        </w:tc>
      </w:tr>
    </w:tbl>
    <w:p w14:paraId="67F36948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CE0E43FA7D0A4C62B5F7AC5DC720C1B6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507334B8" w14:textId="77777777" w:rsidTr="00D66A52">
        <w:tc>
          <w:tcPr>
            <w:tcW w:w="9355" w:type="dxa"/>
          </w:tcPr>
          <w:p w14:paraId="001AE2C6" w14:textId="1124B8FC" w:rsidR="001D0BF1" w:rsidRPr="00CF1A49" w:rsidRDefault="001E7BA8" w:rsidP="001D0BF1">
            <w:pPr>
              <w:pStyle w:val="Heading3"/>
              <w:contextualSpacing w:val="0"/>
              <w:outlineLvl w:val="2"/>
            </w:pPr>
            <w:r>
              <w:t>2017</w:t>
            </w:r>
            <w:r w:rsidR="001D0BF1" w:rsidRPr="00CF1A49">
              <w:t xml:space="preserve"> – </w:t>
            </w:r>
            <w:r>
              <w:t>present</w:t>
            </w:r>
          </w:p>
          <w:p w14:paraId="227A83D3" w14:textId="6BD4048F" w:rsidR="001D0BF1" w:rsidRPr="00CF1A49" w:rsidRDefault="001E7BA8" w:rsidP="001D0BF1">
            <w:pPr>
              <w:pStyle w:val="Heading2"/>
              <w:contextualSpacing w:val="0"/>
              <w:outlineLvl w:val="1"/>
            </w:pPr>
            <w:r>
              <w:t>Wordpress website designer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freelance</w:t>
            </w:r>
          </w:p>
          <w:p w14:paraId="25BCD783" w14:textId="6ECBEE86" w:rsidR="001E7BA8" w:rsidRPr="001E7BA8" w:rsidRDefault="001E7BA8" w:rsidP="001E7BA8">
            <w:pPr>
              <w:numPr>
                <w:ilvl w:val="0"/>
                <w:numId w:val="14"/>
              </w:numPr>
              <w:rPr>
                <w:lang w:val="en-KE"/>
              </w:rPr>
            </w:pPr>
            <w:r w:rsidRPr="001E7BA8">
              <w:rPr>
                <w:lang w:val="en-KE"/>
              </w:rPr>
              <w:t>Developed websites that are fully responsive and scalable, to meet the clients needs</w:t>
            </w:r>
          </w:p>
          <w:p w14:paraId="58A49587" w14:textId="77777777" w:rsidR="001E7BA8" w:rsidRPr="001E7BA8" w:rsidRDefault="001E7BA8" w:rsidP="001E7BA8">
            <w:pPr>
              <w:numPr>
                <w:ilvl w:val="0"/>
                <w:numId w:val="14"/>
              </w:numPr>
              <w:rPr>
                <w:lang w:val="en-KE"/>
              </w:rPr>
            </w:pPr>
            <w:r w:rsidRPr="001E7BA8">
              <w:rPr>
                <w:lang w:val="en-KE"/>
              </w:rPr>
              <w:t>Worked with clients to create detailed requirements and specifications</w:t>
            </w:r>
          </w:p>
          <w:p w14:paraId="3D094D2F" w14:textId="77777777" w:rsidR="001E7BA8" w:rsidRPr="001E7BA8" w:rsidRDefault="001E7BA8" w:rsidP="001E7BA8">
            <w:pPr>
              <w:numPr>
                <w:ilvl w:val="0"/>
                <w:numId w:val="14"/>
              </w:numPr>
              <w:rPr>
                <w:lang w:val="en-KE"/>
              </w:rPr>
            </w:pPr>
            <w:r w:rsidRPr="001E7BA8">
              <w:rPr>
                <w:lang w:val="en-KE"/>
              </w:rPr>
              <w:t>Managed project deadlines and milestones</w:t>
            </w:r>
          </w:p>
          <w:p w14:paraId="511FEA7A" w14:textId="4647D6AE" w:rsidR="001E3120" w:rsidRPr="00CF1A49" w:rsidRDefault="001E7BA8" w:rsidP="001E7BA8">
            <w:pPr>
              <w:numPr>
                <w:ilvl w:val="0"/>
                <w:numId w:val="14"/>
              </w:numPr>
            </w:pPr>
            <w:r w:rsidRPr="001E7BA8">
              <w:rPr>
                <w:lang w:val="en-KE"/>
              </w:rPr>
              <w:t>Provided training and support to clients on how to use their websites</w:t>
            </w:r>
          </w:p>
        </w:tc>
      </w:tr>
      <w:tr w:rsidR="00F61DF9" w:rsidRPr="00CF1A49" w14:paraId="4C60FF89" w14:textId="77777777" w:rsidTr="00F61DF9">
        <w:tc>
          <w:tcPr>
            <w:tcW w:w="9355" w:type="dxa"/>
            <w:tcMar>
              <w:top w:w="216" w:type="dxa"/>
            </w:tcMar>
          </w:tcPr>
          <w:p w14:paraId="6EBA4DFC" w14:textId="0477F400" w:rsidR="00F61DF9" w:rsidRPr="00CF1A49" w:rsidRDefault="001E7BA8" w:rsidP="00F61DF9">
            <w:pPr>
              <w:pStyle w:val="Heading3"/>
              <w:contextualSpacing w:val="0"/>
              <w:outlineLvl w:val="2"/>
            </w:pPr>
            <w:r>
              <w:t>2015</w:t>
            </w:r>
            <w:r w:rsidR="00F61DF9" w:rsidRPr="00CF1A49">
              <w:t xml:space="preserve"> – </w:t>
            </w:r>
            <w:r>
              <w:t>2016</w:t>
            </w:r>
          </w:p>
          <w:p w14:paraId="7C4E9FE6" w14:textId="5F19CD0B" w:rsidR="00F61DF9" w:rsidRPr="00CF1A49" w:rsidRDefault="001E7BA8" w:rsidP="00F61DF9">
            <w:pPr>
              <w:pStyle w:val="Heading2"/>
              <w:contextualSpacing w:val="0"/>
              <w:outlineLvl w:val="1"/>
            </w:pPr>
            <w:r w:rsidRPr="001E7BA8">
              <w:rPr>
                <w:bCs/>
              </w:rPr>
              <w:t>Web Developer Intern</w:t>
            </w:r>
            <w:r w:rsidR="00F61DF9" w:rsidRPr="00CF1A49">
              <w:t xml:space="preserve">, </w:t>
            </w:r>
            <w:r w:rsidRPr="001E7BA8">
              <w:rPr>
                <w:b w:val="0"/>
                <w:bCs/>
                <w:smallCaps/>
                <w:color w:val="595959" w:themeColor="text1" w:themeTint="A6"/>
              </w:rPr>
              <w:t>Dataspot Technologies Limited</w:t>
            </w:r>
          </w:p>
          <w:p w14:paraId="22594A53" w14:textId="2286834B" w:rsidR="001E7BA8" w:rsidRPr="001E7BA8" w:rsidRDefault="001E7BA8" w:rsidP="001E7BA8">
            <w:pPr>
              <w:numPr>
                <w:ilvl w:val="0"/>
                <w:numId w:val="15"/>
              </w:numPr>
              <w:contextualSpacing/>
              <w:rPr>
                <w:lang w:val="en-KE"/>
              </w:rPr>
            </w:pPr>
            <w:r w:rsidRPr="001E7BA8">
              <w:rPr>
                <w:lang w:val="en-KE"/>
              </w:rPr>
              <w:t xml:space="preserve">Developed highly scalable and responsive websites for businesses in a bid to increase their operational efficiency </w:t>
            </w:r>
          </w:p>
          <w:p w14:paraId="56851F41" w14:textId="77777777" w:rsidR="001E7BA8" w:rsidRPr="001E7BA8" w:rsidRDefault="001E7BA8" w:rsidP="001E7BA8">
            <w:pPr>
              <w:numPr>
                <w:ilvl w:val="0"/>
                <w:numId w:val="15"/>
              </w:numPr>
              <w:rPr>
                <w:lang w:val="en-KE"/>
              </w:rPr>
            </w:pPr>
            <w:r w:rsidRPr="001E7BA8">
              <w:rPr>
                <w:lang w:val="en-KE"/>
              </w:rPr>
              <w:t>Worked with a team to develop business solutions using Microsoft Azure</w:t>
            </w:r>
          </w:p>
          <w:p w14:paraId="6F59355C" w14:textId="424314EC"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401240D992354091B0260EAC244B8361"/>
        </w:placeholder>
        <w:temporary/>
        <w:showingPlcHdr/>
        <w15:appearance w15:val="hidden"/>
      </w:sdtPr>
      <w:sdtContent>
        <w:p w14:paraId="40380103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5B427458" w14:textId="77777777" w:rsidTr="00D66A52">
        <w:tc>
          <w:tcPr>
            <w:tcW w:w="9355" w:type="dxa"/>
          </w:tcPr>
          <w:p w14:paraId="3F8BAC8D" w14:textId="70822264" w:rsidR="001D0BF1" w:rsidRPr="00CF1A49" w:rsidRDefault="001E7BA8" w:rsidP="001D0BF1">
            <w:pPr>
              <w:pStyle w:val="Heading3"/>
              <w:contextualSpacing w:val="0"/>
              <w:outlineLvl w:val="2"/>
            </w:pPr>
            <w:r>
              <w:t>2013-2017</w:t>
            </w:r>
          </w:p>
          <w:p w14:paraId="6C677C9B" w14:textId="239A1648" w:rsidR="001D0BF1" w:rsidRPr="00CF1A49" w:rsidRDefault="001E7BA8" w:rsidP="001D0BF1">
            <w:pPr>
              <w:pStyle w:val="Heading2"/>
              <w:contextualSpacing w:val="0"/>
              <w:outlineLvl w:val="1"/>
            </w:pPr>
            <w:r w:rsidRPr="001E7BA8">
              <w:rPr>
                <w:bCs/>
                <w:lang w:val="en-KE"/>
              </w:rPr>
              <w:t>BSc. Bachelor of Computer Technology</w:t>
            </w:r>
            <w:r w:rsidR="001D0BF1" w:rsidRPr="00CF1A49">
              <w:t xml:space="preserve">, </w:t>
            </w:r>
            <w:r w:rsidRPr="001E7BA8">
              <w:rPr>
                <w:b w:val="0"/>
                <w:bCs/>
                <w:smallCaps/>
                <w:color w:val="595959" w:themeColor="text1" w:themeTint="A6"/>
              </w:rPr>
              <w:t>Jomo Kenyatta University of Agriculture and Technology</w:t>
            </w:r>
          </w:p>
          <w:p w14:paraId="16C0A9B2" w14:textId="266FB0CC" w:rsidR="001E7BA8" w:rsidRPr="001E7BA8" w:rsidRDefault="001E7BA8" w:rsidP="001E7BA8">
            <w:pPr>
              <w:numPr>
                <w:ilvl w:val="0"/>
                <w:numId w:val="16"/>
              </w:numPr>
              <w:rPr>
                <w:lang w:val="en-KE"/>
              </w:rPr>
            </w:pPr>
            <w:r w:rsidRPr="001E7BA8">
              <w:rPr>
                <w:lang w:val="en-KE"/>
              </w:rPr>
              <w:t>Completed a four-year Bachelor of Computer Technology degree</w:t>
            </w:r>
            <w:r>
              <w:t xml:space="preserve"> (Second Upper Honors)</w:t>
            </w:r>
          </w:p>
          <w:p w14:paraId="783AC403" w14:textId="77777777" w:rsidR="001E7BA8" w:rsidRPr="001E7BA8" w:rsidRDefault="001E7BA8" w:rsidP="001E7BA8">
            <w:pPr>
              <w:numPr>
                <w:ilvl w:val="0"/>
                <w:numId w:val="16"/>
              </w:numPr>
              <w:rPr>
                <w:lang w:val="en-KE"/>
              </w:rPr>
            </w:pPr>
            <w:r w:rsidRPr="001E7BA8">
              <w:rPr>
                <w:lang w:val="en-KE"/>
              </w:rPr>
              <w:t>Gathered experience in the field of computer technology</w:t>
            </w:r>
          </w:p>
          <w:p w14:paraId="017EA9B2" w14:textId="77777777" w:rsidR="001E7BA8" w:rsidRPr="001E7BA8" w:rsidRDefault="001E7BA8" w:rsidP="001E7BA8">
            <w:pPr>
              <w:numPr>
                <w:ilvl w:val="0"/>
                <w:numId w:val="16"/>
              </w:numPr>
              <w:rPr>
                <w:lang w:val="en-KE"/>
              </w:rPr>
            </w:pPr>
            <w:r w:rsidRPr="001E7BA8">
              <w:rPr>
                <w:lang w:val="en-KE"/>
              </w:rPr>
              <w:t>Learned about the latest computer technology advancements</w:t>
            </w:r>
          </w:p>
          <w:p w14:paraId="7340B5DA" w14:textId="77777777" w:rsidR="001E7BA8" w:rsidRPr="001E7BA8" w:rsidRDefault="001E7BA8" w:rsidP="001E7BA8">
            <w:pPr>
              <w:numPr>
                <w:ilvl w:val="0"/>
                <w:numId w:val="16"/>
              </w:numPr>
              <w:rPr>
                <w:lang w:val="en-KE"/>
              </w:rPr>
            </w:pPr>
            <w:r w:rsidRPr="001E7BA8">
              <w:rPr>
                <w:lang w:val="en-KE"/>
              </w:rPr>
              <w:t>Assisted in the development of new computer technology products</w:t>
            </w:r>
          </w:p>
          <w:p w14:paraId="592428EA" w14:textId="3C16C25E" w:rsidR="007538DC" w:rsidRPr="00CF1A49" w:rsidRDefault="007538DC" w:rsidP="007538DC">
            <w:pPr>
              <w:contextualSpacing w:val="0"/>
            </w:pPr>
          </w:p>
        </w:tc>
      </w:tr>
      <w:tr w:rsidR="00F61DF9" w:rsidRPr="00CF1A49" w14:paraId="01FA343E" w14:textId="77777777" w:rsidTr="00F61DF9">
        <w:tc>
          <w:tcPr>
            <w:tcW w:w="9355" w:type="dxa"/>
            <w:tcMar>
              <w:top w:w="216" w:type="dxa"/>
            </w:tcMar>
          </w:tcPr>
          <w:p w14:paraId="1F763DEB" w14:textId="66B5637B" w:rsidR="00F61DF9" w:rsidRPr="00CF1A49" w:rsidRDefault="001E7BA8" w:rsidP="00F61DF9">
            <w:pPr>
              <w:pStyle w:val="Heading3"/>
              <w:contextualSpacing w:val="0"/>
              <w:outlineLvl w:val="2"/>
            </w:pPr>
            <w:r>
              <w:t>2022 - present</w:t>
            </w:r>
          </w:p>
          <w:p w14:paraId="16323412" w14:textId="164C1EB1" w:rsidR="00F61DF9" w:rsidRPr="00CF1A49" w:rsidRDefault="001E7BA8" w:rsidP="00F61DF9">
            <w:pPr>
              <w:pStyle w:val="Heading2"/>
              <w:contextualSpacing w:val="0"/>
              <w:outlineLvl w:val="1"/>
            </w:pPr>
            <w:r w:rsidRPr="001E7BA8">
              <w:rPr>
                <w:bCs/>
              </w:rPr>
              <w:t>ALX Software Engineering Programme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alx and holberton</w:t>
            </w:r>
          </w:p>
          <w:p w14:paraId="5BEADF68" w14:textId="065C4199" w:rsidR="001E7BA8" w:rsidRPr="001E7BA8" w:rsidRDefault="001E7BA8" w:rsidP="001E7BA8">
            <w:pPr>
              <w:numPr>
                <w:ilvl w:val="0"/>
                <w:numId w:val="17"/>
              </w:numPr>
              <w:contextualSpacing/>
              <w:rPr>
                <w:lang w:val="en-KE"/>
              </w:rPr>
            </w:pPr>
            <w:r w:rsidRPr="001E7BA8">
              <w:rPr>
                <w:lang w:val="en-KE"/>
              </w:rPr>
              <w:t xml:space="preserve">Experience with DevOps tools; Git and </w:t>
            </w:r>
            <w:r w:rsidRPr="001E7BA8">
              <w:rPr>
                <w:lang w:val="en-KE"/>
              </w:rPr>
              <w:t>GitHub</w:t>
            </w:r>
          </w:p>
          <w:p w14:paraId="5C896EA6" w14:textId="77777777" w:rsidR="001E7BA8" w:rsidRPr="001E7BA8" w:rsidRDefault="001E7BA8" w:rsidP="001E7BA8">
            <w:pPr>
              <w:numPr>
                <w:ilvl w:val="0"/>
                <w:numId w:val="17"/>
              </w:numPr>
              <w:rPr>
                <w:lang w:val="en-KE"/>
              </w:rPr>
            </w:pPr>
            <w:r w:rsidRPr="001E7BA8">
              <w:rPr>
                <w:lang w:val="en-KE"/>
              </w:rPr>
              <w:t xml:space="preserve">Good coding practices and software development standards in developing usable and scalable software solutions for businesses. </w:t>
            </w:r>
          </w:p>
          <w:p w14:paraId="1F0445E5" w14:textId="15E6374F"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B8069194E9B4411E964882B2A97D3CE5"/>
        </w:placeholder>
        <w:temporary/>
        <w:showingPlcHdr/>
        <w15:appearance w15:val="hidden"/>
      </w:sdtPr>
      <w:sdtContent>
        <w:p w14:paraId="76B2DE06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7C81AF57" w14:textId="77777777" w:rsidTr="00CF1A49">
        <w:tc>
          <w:tcPr>
            <w:tcW w:w="4675" w:type="dxa"/>
          </w:tcPr>
          <w:p w14:paraId="46FC9287" w14:textId="639D8B1F" w:rsidR="001E3120" w:rsidRDefault="001E7BA8" w:rsidP="006E1507">
            <w:pPr>
              <w:pStyle w:val="ListBullet"/>
              <w:contextualSpacing w:val="0"/>
            </w:pPr>
            <w:r>
              <w:t>WordPress</w:t>
            </w:r>
          </w:p>
          <w:p w14:paraId="731F3F0A" w14:textId="6DE6BE32" w:rsidR="001E7BA8" w:rsidRDefault="001E7BA8" w:rsidP="006E1507">
            <w:pPr>
              <w:pStyle w:val="ListBullet"/>
              <w:contextualSpacing w:val="0"/>
            </w:pPr>
            <w:r>
              <w:t>C#</w:t>
            </w:r>
          </w:p>
          <w:p w14:paraId="481B7202" w14:textId="296C2543" w:rsidR="001E7BA8" w:rsidRPr="006E1507" w:rsidRDefault="001E7BA8" w:rsidP="006E1507">
            <w:pPr>
              <w:pStyle w:val="ListBullet"/>
              <w:contextualSpacing w:val="0"/>
            </w:pPr>
            <w:r>
              <w:t>Web Design</w:t>
            </w:r>
          </w:p>
          <w:p w14:paraId="628E29AB" w14:textId="39E414EC" w:rsidR="001F4E6D" w:rsidRPr="006E1507" w:rsidRDefault="001F4E6D" w:rsidP="001E7BA8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4675" w:type="dxa"/>
            <w:tcMar>
              <w:left w:w="360" w:type="dxa"/>
            </w:tcMar>
          </w:tcPr>
          <w:p w14:paraId="02E18328" w14:textId="2E8E2846" w:rsidR="003A0632" w:rsidRPr="006E1507" w:rsidRDefault="001E7BA8" w:rsidP="006E1507">
            <w:pPr>
              <w:pStyle w:val="ListBullet"/>
              <w:contextualSpacing w:val="0"/>
            </w:pPr>
            <w:r>
              <w:t>HTML and CSS</w:t>
            </w:r>
          </w:p>
          <w:p w14:paraId="32478337" w14:textId="1EABD156" w:rsidR="001E3120" w:rsidRPr="006E1507" w:rsidRDefault="001E3120" w:rsidP="001E7BA8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6252BF10" w14:textId="408A83CB"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50100" w14:textId="77777777" w:rsidR="00C93EC5" w:rsidRDefault="00C93EC5" w:rsidP="0068194B">
      <w:r>
        <w:separator/>
      </w:r>
    </w:p>
    <w:p w14:paraId="1F5462C0" w14:textId="77777777" w:rsidR="00C93EC5" w:rsidRDefault="00C93EC5"/>
    <w:p w14:paraId="035D1C12" w14:textId="77777777" w:rsidR="00C93EC5" w:rsidRDefault="00C93EC5"/>
  </w:endnote>
  <w:endnote w:type="continuationSeparator" w:id="0">
    <w:p w14:paraId="7FD54682" w14:textId="77777777" w:rsidR="00C93EC5" w:rsidRDefault="00C93EC5" w:rsidP="0068194B">
      <w:r>
        <w:continuationSeparator/>
      </w:r>
    </w:p>
    <w:p w14:paraId="33FEE3A9" w14:textId="77777777" w:rsidR="00C93EC5" w:rsidRDefault="00C93EC5"/>
    <w:p w14:paraId="54709CBD" w14:textId="77777777" w:rsidR="00C93EC5" w:rsidRDefault="00C93E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0370B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07593" w14:textId="77777777" w:rsidR="00C93EC5" w:rsidRDefault="00C93EC5" w:rsidP="0068194B">
      <w:r>
        <w:separator/>
      </w:r>
    </w:p>
    <w:p w14:paraId="50FB751F" w14:textId="77777777" w:rsidR="00C93EC5" w:rsidRDefault="00C93EC5"/>
    <w:p w14:paraId="59C9159B" w14:textId="77777777" w:rsidR="00C93EC5" w:rsidRDefault="00C93EC5"/>
  </w:footnote>
  <w:footnote w:type="continuationSeparator" w:id="0">
    <w:p w14:paraId="700F89E8" w14:textId="77777777" w:rsidR="00C93EC5" w:rsidRDefault="00C93EC5" w:rsidP="0068194B">
      <w:r>
        <w:continuationSeparator/>
      </w:r>
    </w:p>
    <w:p w14:paraId="1F2A764E" w14:textId="77777777" w:rsidR="00C93EC5" w:rsidRDefault="00C93EC5"/>
    <w:p w14:paraId="3B094CE7" w14:textId="77777777" w:rsidR="00C93EC5" w:rsidRDefault="00C93E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3109C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B1B7472" wp14:editId="474F214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3B94F27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1CD5114"/>
    <w:multiLevelType w:val="multilevel"/>
    <w:tmpl w:val="52CA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125B91"/>
    <w:multiLevelType w:val="multilevel"/>
    <w:tmpl w:val="3E6E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D2102A6"/>
    <w:multiLevelType w:val="multilevel"/>
    <w:tmpl w:val="878E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89D6BD1"/>
    <w:multiLevelType w:val="multilevel"/>
    <w:tmpl w:val="E56E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97692">
    <w:abstractNumId w:val="9"/>
  </w:num>
  <w:num w:numId="2" w16cid:durableId="1568415387">
    <w:abstractNumId w:val="8"/>
  </w:num>
  <w:num w:numId="3" w16cid:durableId="1156608664">
    <w:abstractNumId w:val="7"/>
  </w:num>
  <w:num w:numId="4" w16cid:durableId="1222669612">
    <w:abstractNumId w:val="6"/>
  </w:num>
  <w:num w:numId="5" w16cid:durableId="228466487">
    <w:abstractNumId w:val="12"/>
  </w:num>
  <w:num w:numId="6" w16cid:durableId="1043364281">
    <w:abstractNumId w:val="3"/>
  </w:num>
  <w:num w:numId="7" w16cid:durableId="1893537911">
    <w:abstractNumId w:val="14"/>
  </w:num>
  <w:num w:numId="8" w16cid:durableId="1282110096">
    <w:abstractNumId w:val="2"/>
  </w:num>
  <w:num w:numId="9" w16cid:durableId="2114744945">
    <w:abstractNumId w:val="15"/>
  </w:num>
  <w:num w:numId="10" w16cid:durableId="1606113831">
    <w:abstractNumId w:val="5"/>
  </w:num>
  <w:num w:numId="11" w16cid:durableId="115294941">
    <w:abstractNumId w:val="4"/>
  </w:num>
  <w:num w:numId="12" w16cid:durableId="1215847833">
    <w:abstractNumId w:val="1"/>
  </w:num>
  <w:num w:numId="13" w16cid:durableId="1257901254">
    <w:abstractNumId w:val="0"/>
  </w:num>
  <w:num w:numId="14" w16cid:durableId="310716173">
    <w:abstractNumId w:val="13"/>
  </w:num>
  <w:num w:numId="15" w16cid:durableId="1752965861">
    <w:abstractNumId w:val="10"/>
  </w:num>
  <w:num w:numId="16" w16cid:durableId="1797870928">
    <w:abstractNumId w:val="16"/>
  </w:num>
  <w:num w:numId="17" w16cid:durableId="2088029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A8"/>
    <w:rsid w:val="000001EF"/>
    <w:rsid w:val="00007322"/>
    <w:rsid w:val="00007728"/>
    <w:rsid w:val="00022EB2"/>
    <w:rsid w:val="00024584"/>
    <w:rsid w:val="00024730"/>
    <w:rsid w:val="00055E95"/>
    <w:rsid w:val="0007021F"/>
    <w:rsid w:val="00085CC8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BA8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93EC5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76C15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10017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0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EBECA43DA448DB882214504D469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08796-79B9-4B0A-A8AF-1460FA7E37F8}"/>
      </w:docPartPr>
      <w:docPartBody>
        <w:p w:rsidR="00000000" w:rsidRDefault="00000000">
          <w:pPr>
            <w:pStyle w:val="82EBECA43DA448DB882214504D4694A3"/>
          </w:pPr>
          <w:r w:rsidRPr="00CF1A49">
            <w:t>·</w:t>
          </w:r>
        </w:p>
      </w:docPartBody>
    </w:docPart>
    <w:docPart>
      <w:docPartPr>
        <w:name w:val="CE0E43FA7D0A4C62B5F7AC5DC720C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0D534-EE87-412C-8A25-7F96F4300787}"/>
      </w:docPartPr>
      <w:docPartBody>
        <w:p w:rsidR="00000000" w:rsidRDefault="00000000">
          <w:pPr>
            <w:pStyle w:val="CE0E43FA7D0A4C62B5F7AC5DC720C1B6"/>
          </w:pPr>
          <w:r w:rsidRPr="00CF1A49">
            <w:t>Experience</w:t>
          </w:r>
        </w:p>
      </w:docPartBody>
    </w:docPart>
    <w:docPart>
      <w:docPartPr>
        <w:name w:val="401240D992354091B0260EAC244B8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90B0E-2D6B-4AAC-9072-37AAEA5573CC}"/>
      </w:docPartPr>
      <w:docPartBody>
        <w:p w:rsidR="00000000" w:rsidRDefault="00000000">
          <w:pPr>
            <w:pStyle w:val="401240D992354091B0260EAC244B8361"/>
          </w:pPr>
          <w:r w:rsidRPr="00CF1A49">
            <w:t>Education</w:t>
          </w:r>
        </w:p>
      </w:docPartBody>
    </w:docPart>
    <w:docPart>
      <w:docPartPr>
        <w:name w:val="B8069194E9B4411E964882B2A97D3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14815-D998-4D55-8A71-1DE58C6BE19E}"/>
      </w:docPartPr>
      <w:docPartBody>
        <w:p w:rsidR="00000000" w:rsidRDefault="00000000">
          <w:pPr>
            <w:pStyle w:val="B8069194E9B4411E964882B2A97D3CE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C7"/>
    <w:rsid w:val="0038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KE" w:eastAsia="en-K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A81660F0794FF7897465D372ADDC70">
    <w:name w:val="DBA81660F0794FF7897465D372ADDC70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A0236FA351E42AD9242B165482CFB12">
    <w:name w:val="DA0236FA351E42AD9242B165482CFB12"/>
  </w:style>
  <w:style w:type="paragraph" w:customStyle="1" w:styleId="5EFA5CDCC32A46AF8BB188B90CF5EE80">
    <w:name w:val="5EFA5CDCC32A46AF8BB188B90CF5EE80"/>
  </w:style>
  <w:style w:type="paragraph" w:customStyle="1" w:styleId="82EBECA43DA448DB882214504D4694A3">
    <w:name w:val="82EBECA43DA448DB882214504D4694A3"/>
  </w:style>
  <w:style w:type="paragraph" w:customStyle="1" w:styleId="FB319158B544499DA7B89E17723A5308">
    <w:name w:val="FB319158B544499DA7B89E17723A5308"/>
  </w:style>
  <w:style w:type="paragraph" w:customStyle="1" w:styleId="93998BA25E7941709ACA768AA67C926A">
    <w:name w:val="93998BA25E7941709ACA768AA67C926A"/>
  </w:style>
  <w:style w:type="paragraph" w:customStyle="1" w:styleId="846038DC3AB541ECB524AAE4BCCDA1C5">
    <w:name w:val="846038DC3AB541ECB524AAE4BCCDA1C5"/>
  </w:style>
  <w:style w:type="paragraph" w:customStyle="1" w:styleId="708088EF4D3441A7AF1E489A04CEA660">
    <w:name w:val="708088EF4D3441A7AF1E489A04CEA660"/>
  </w:style>
  <w:style w:type="paragraph" w:customStyle="1" w:styleId="75DF83A3BDB940A0BC4FE0DE2057A49F">
    <w:name w:val="75DF83A3BDB940A0BC4FE0DE2057A49F"/>
  </w:style>
  <w:style w:type="paragraph" w:customStyle="1" w:styleId="6EE9B2B6D07447CBB381BF8A07EA989A">
    <w:name w:val="6EE9B2B6D07447CBB381BF8A07EA989A"/>
  </w:style>
  <w:style w:type="paragraph" w:customStyle="1" w:styleId="9D803CD463804AAAB5FF4BC666C105AB">
    <w:name w:val="9D803CD463804AAAB5FF4BC666C105AB"/>
  </w:style>
  <w:style w:type="paragraph" w:customStyle="1" w:styleId="CE0E43FA7D0A4C62B5F7AC5DC720C1B6">
    <w:name w:val="CE0E43FA7D0A4C62B5F7AC5DC720C1B6"/>
  </w:style>
  <w:style w:type="paragraph" w:customStyle="1" w:styleId="F969F4EE577F45A9BC423775F019FB5F">
    <w:name w:val="F969F4EE577F45A9BC423775F019FB5F"/>
  </w:style>
  <w:style w:type="paragraph" w:customStyle="1" w:styleId="ACE207F4F3B04E3CB7747B6181D0E688">
    <w:name w:val="ACE207F4F3B04E3CB7747B6181D0E688"/>
  </w:style>
  <w:style w:type="paragraph" w:customStyle="1" w:styleId="34B85A1E386E4DB38CFBC7C0208DC6CE">
    <w:name w:val="34B85A1E386E4DB38CFBC7C0208DC6C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63B90E4C35DA49A997C937B4CCB965D3">
    <w:name w:val="63B90E4C35DA49A997C937B4CCB965D3"/>
  </w:style>
  <w:style w:type="paragraph" w:customStyle="1" w:styleId="E9F0C731E4E14D7DA73716992535BF4D">
    <w:name w:val="E9F0C731E4E14D7DA73716992535BF4D"/>
  </w:style>
  <w:style w:type="paragraph" w:customStyle="1" w:styleId="854D71CD9FD84710A2746C84696DF3E7">
    <w:name w:val="854D71CD9FD84710A2746C84696DF3E7"/>
  </w:style>
  <w:style w:type="paragraph" w:customStyle="1" w:styleId="5AEDFDD42EE34B5CB8B2E9FE49C6184F">
    <w:name w:val="5AEDFDD42EE34B5CB8B2E9FE49C6184F"/>
  </w:style>
  <w:style w:type="paragraph" w:customStyle="1" w:styleId="68A4D9A9B2DF4400AB38966BE4200E9B">
    <w:name w:val="68A4D9A9B2DF4400AB38966BE4200E9B"/>
  </w:style>
  <w:style w:type="paragraph" w:customStyle="1" w:styleId="91BAC42CAC774769A6A0B785681D5032">
    <w:name w:val="91BAC42CAC774769A6A0B785681D5032"/>
  </w:style>
  <w:style w:type="paragraph" w:customStyle="1" w:styleId="E60193D8B2674A91B33929A7ED50C53D">
    <w:name w:val="E60193D8B2674A91B33929A7ED50C53D"/>
  </w:style>
  <w:style w:type="paragraph" w:customStyle="1" w:styleId="401240D992354091B0260EAC244B8361">
    <w:name w:val="401240D992354091B0260EAC244B8361"/>
  </w:style>
  <w:style w:type="paragraph" w:customStyle="1" w:styleId="D952352067FF4A9185ECC2BE89D32BFE">
    <w:name w:val="D952352067FF4A9185ECC2BE89D32BFE"/>
  </w:style>
  <w:style w:type="paragraph" w:customStyle="1" w:styleId="EF3BC358E95741929F0567F20E867129">
    <w:name w:val="EF3BC358E95741929F0567F20E867129"/>
  </w:style>
  <w:style w:type="paragraph" w:customStyle="1" w:styleId="77FF46E3483B4004B13828FBB95FA9E1">
    <w:name w:val="77FF46E3483B4004B13828FBB95FA9E1"/>
  </w:style>
  <w:style w:type="paragraph" w:customStyle="1" w:styleId="334FA84547ED4F6189547910DBF3B505">
    <w:name w:val="334FA84547ED4F6189547910DBF3B505"/>
  </w:style>
  <w:style w:type="paragraph" w:customStyle="1" w:styleId="48F5DC8CC8DB42CCA99FB84C7BF3FA88">
    <w:name w:val="48F5DC8CC8DB42CCA99FB84C7BF3FA88"/>
  </w:style>
  <w:style w:type="paragraph" w:customStyle="1" w:styleId="C3DA79902C0843829050C02FD9598871">
    <w:name w:val="C3DA79902C0843829050C02FD9598871"/>
  </w:style>
  <w:style w:type="paragraph" w:customStyle="1" w:styleId="41D6B3C746A54ABFB885A4B6A44F47D3">
    <w:name w:val="41D6B3C746A54ABFB885A4B6A44F47D3"/>
  </w:style>
  <w:style w:type="paragraph" w:customStyle="1" w:styleId="D0117C3231FE4C30B5EFFCE889B4E205">
    <w:name w:val="D0117C3231FE4C30B5EFFCE889B4E205"/>
  </w:style>
  <w:style w:type="paragraph" w:customStyle="1" w:styleId="892F2B3DD3F3444586BB5B0FCC6AB87B">
    <w:name w:val="892F2B3DD3F3444586BB5B0FCC6AB87B"/>
  </w:style>
  <w:style w:type="paragraph" w:customStyle="1" w:styleId="62F1F381201C4DC3B678535183BAACA9">
    <w:name w:val="62F1F381201C4DC3B678535183BAACA9"/>
  </w:style>
  <w:style w:type="paragraph" w:customStyle="1" w:styleId="B8069194E9B4411E964882B2A97D3CE5">
    <w:name w:val="B8069194E9B4411E964882B2A97D3CE5"/>
  </w:style>
  <w:style w:type="paragraph" w:customStyle="1" w:styleId="411B129F87C346C3BE4EB646E94D252D">
    <w:name w:val="411B129F87C346C3BE4EB646E94D252D"/>
  </w:style>
  <w:style w:type="paragraph" w:customStyle="1" w:styleId="67BA8103E2EE46B6997B3EA259CF63CD">
    <w:name w:val="67BA8103E2EE46B6997B3EA259CF63CD"/>
  </w:style>
  <w:style w:type="paragraph" w:customStyle="1" w:styleId="5A3ECAC99C194CEEA135AEEB990810A8">
    <w:name w:val="5A3ECAC99C194CEEA135AEEB990810A8"/>
  </w:style>
  <w:style w:type="paragraph" w:customStyle="1" w:styleId="BD81BEDE839E43BE80C433F810E44601">
    <w:name w:val="BD81BEDE839E43BE80C433F810E44601"/>
  </w:style>
  <w:style w:type="paragraph" w:customStyle="1" w:styleId="3CA1B0CE348A49FC97D417EA049D3A25">
    <w:name w:val="3CA1B0CE348A49FC97D417EA049D3A25"/>
  </w:style>
  <w:style w:type="paragraph" w:customStyle="1" w:styleId="CAF9755F4A5247B5AF266843C1578926">
    <w:name w:val="CAF9755F4A5247B5AF266843C1578926"/>
  </w:style>
  <w:style w:type="paragraph" w:customStyle="1" w:styleId="129F757968E54B24A88F95F6E7F27865">
    <w:name w:val="129F757968E54B24A88F95F6E7F27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2022-12-30T02:47:00Z</dcterms:created>
  <dcterms:modified xsi:type="dcterms:W3CDTF">2022-12-30T03:08:00Z</dcterms:modified>
  <cp:category/>
</cp:coreProperties>
</file>